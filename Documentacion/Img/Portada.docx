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9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9"/>
      </w:tblGrid>
      <w:tr w:rsidR="003A02ED" w:rsidRPr="00727CB3" w:rsidTr="00A42FBB">
        <w:trPr>
          <w:trHeight w:val="1650"/>
          <w:jc w:val="center"/>
        </w:trPr>
        <w:tc>
          <w:tcPr>
            <w:tcW w:w="8989" w:type="dxa"/>
          </w:tcPr>
          <w:p w:rsidR="003A02ED" w:rsidRPr="00727CB3" w:rsidRDefault="003A02ED" w:rsidP="008C6DA1">
            <w:pPr>
              <w:jc w:val="center"/>
              <w:rPr>
                <w:rFonts w:ascii="Microsoft YaHei Light" w:eastAsia="Microsoft YaHei Light" w:hAnsi="Microsoft YaHei Light"/>
              </w:rPr>
            </w:pPr>
            <w:r w:rsidRPr="00727CB3">
              <w:rPr>
                <w:rFonts w:ascii="Microsoft YaHei Light" w:eastAsia="Microsoft YaHei Light" w:hAnsi="Microsoft YaHe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5803F987" wp14:editId="2B888A2F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2736850</wp:posOffset>
                      </wp:positionV>
                      <wp:extent cx="3089275" cy="4445"/>
                      <wp:effectExtent l="57150" t="57150" r="53975" b="52705"/>
                      <wp:wrapTight wrapText="bothSides">
                        <wp:wrapPolygon edited="0">
                          <wp:start x="-400" y="-277714"/>
                          <wp:lineTo x="-400" y="185143"/>
                          <wp:lineTo x="21844" y="185143"/>
                          <wp:lineTo x="21844" y="-277714"/>
                          <wp:lineTo x="-400" y="-277714"/>
                        </wp:wrapPolygon>
                      </wp:wrapTight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89275" cy="444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convex"/>
                              </a:sp3d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F1D17A" id="Conector recto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215.5pt" to="336.6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" strokecolor="#7030a0" strokeweight="2.25pt">
                      <v:stroke joinstyle="miter"/>
                      <w10:wrap type="tight"/>
                    </v:line>
                  </w:pict>
                </mc:Fallback>
              </mc:AlternateContent>
            </w:r>
            <w:r w:rsidRPr="00727CB3">
              <w:rPr>
                <w:rFonts w:ascii="Microsoft YaHei Light" w:eastAsia="Microsoft YaHei Light" w:hAnsi="Microsoft YaHe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029F442" wp14:editId="548C50E2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2679700</wp:posOffset>
                      </wp:positionV>
                      <wp:extent cx="4909185" cy="0"/>
                      <wp:effectExtent l="38100" t="57150" r="62865" b="57150"/>
                      <wp:wrapTight wrapText="bothSides">
                        <wp:wrapPolygon edited="0">
                          <wp:start x="-168" y="-1"/>
                          <wp:lineTo x="-168" y="-1"/>
                          <wp:lineTo x="21793" y="-1"/>
                          <wp:lineTo x="21793" y="-1"/>
                          <wp:lineTo x="-168" y="-1"/>
                        </wp:wrapPolygon>
                      </wp:wrapTight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0918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7030A0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prst="convex"/>
                              </a:sp3d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DE999A" id="Conector recto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pt,211pt" to="408.35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" strokecolor="#7030a0" strokeweight="2.25pt">
                      <v:stroke joinstyle="miter"/>
                      <w10:wrap type="tight"/>
                    </v:line>
                  </w:pict>
                </mc:Fallback>
              </mc:AlternateContent>
            </w:r>
            <w:r w:rsidRPr="00727CB3">
              <w:rPr>
                <w:rFonts w:ascii="Microsoft YaHei Light" w:eastAsia="Microsoft YaHei Light" w:hAnsi="Microsoft YaHei Light"/>
                <w:noProof/>
              </w:rPr>
              <w:drawing>
                <wp:inline distT="0" distB="0" distL="0" distR="0" wp14:anchorId="2607BDD4" wp14:editId="120A2BAF">
                  <wp:extent cx="2171408" cy="2604088"/>
                  <wp:effectExtent l="0" t="0" r="635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p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408" cy="260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2ED" w:rsidRPr="00727CB3" w:rsidTr="00A42FBB">
        <w:trPr>
          <w:trHeight w:val="803"/>
          <w:jc w:val="center"/>
        </w:trPr>
        <w:tc>
          <w:tcPr>
            <w:tcW w:w="8989" w:type="dxa"/>
          </w:tcPr>
          <w:p w:rsidR="003A02ED" w:rsidRPr="00727CB3" w:rsidRDefault="003A02ED" w:rsidP="008C6DA1">
            <w:pPr>
              <w:jc w:val="center"/>
              <w:rPr>
                <w:rFonts w:ascii="Microsoft YaHei Light" w:eastAsia="Microsoft YaHei Light" w:hAnsi="Microsoft YaHei Light"/>
                <w:b/>
              </w:rPr>
            </w:pPr>
            <w:r w:rsidRPr="00CB262D">
              <w:rPr>
                <w:rFonts w:ascii="Microsoft YaHei Light" w:eastAsia="Microsoft YaHei Light" w:hAnsi="Microsoft YaHei Light"/>
                <w:b/>
                <w:sz w:val="40"/>
              </w:rPr>
              <w:t>UNIVERSIDAD POLITÉCNICA DE PACHUCA</w:t>
            </w:r>
          </w:p>
        </w:tc>
      </w:tr>
      <w:tr w:rsidR="003A02ED" w:rsidRPr="00727CB3" w:rsidTr="00A42FBB">
        <w:trPr>
          <w:trHeight w:val="899"/>
          <w:jc w:val="center"/>
        </w:trPr>
        <w:tc>
          <w:tcPr>
            <w:tcW w:w="8989" w:type="dxa"/>
          </w:tcPr>
          <w:p w:rsidR="003A02ED" w:rsidRPr="00727CB3" w:rsidRDefault="003A02ED" w:rsidP="008C6DA1">
            <w:pPr>
              <w:jc w:val="center"/>
              <w:rPr>
                <w:rFonts w:ascii="Microsoft YaHei Light" w:eastAsia="Microsoft YaHei Light" w:hAnsi="Microsoft YaHei Light"/>
                <w:b/>
              </w:rPr>
            </w:pPr>
            <w:r w:rsidRPr="00CB262D">
              <w:rPr>
                <w:rFonts w:ascii="Microsoft YaHei Light" w:eastAsia="Microsoft YaHei Light" w:hAnsi="Microsoft YaHei Light"/>
                <w:b/>
                <w:sz w:val="40"/>
              </w:rPr>
              <w:t>INGENIERÍA EN SOFTWARE</w:t>
            </w:r>
          </w:p>
        </w:tc>
      </w:tr>
      <w:tr w:rsidR="003A02ED" w:rsidRPr="00727CB3" w:rsidTr="00A42FBB">
        <w:trPr>
          <w:trHeight w:val="756"/>
          <w:jc w:val="center"/>
        </w:trPr>
        <w:tc>
          <w:tcPr>
            <w:tcW w:w="8989" w:type="dxa"/>
          </w:tcPr>
          <w:p w:rsidR="003A02ED" w:rsidRPr="00727CB3" w:rsidRDefault="00D26234" w:rsidP="008C6DA1">
            <w:pPr>
              <w:jc w:val="center"/>
              <w:rPr>
                <w:rFonts w:ascii="Microsoft YaHei Light" w:eastAsia="Microsoft YaHei Light" w:hAnsi="Microsoft YaHei Light"/>
                <w:b/>
              </w:rPr>
            </w:pPr>
            <w:r>
              <w:rPr>
                <w:rFonts w:ascii="Microsoft YaHei Light" w:eastAsia="Microsoft YaHei Light" w:hAnsi="Microsoft YaHei Light"/>
                <w:b/>
                <w:sz w:val="36"/>
              </w:rPr>
              <w:t>INTELIGENCIA ARTIFICIAL</w:t>
            </w:r>
          </w:p>
        </w:tc>
      </w:tr>
      <w:tr w:rsidR="003A02ED" w:rsidRPr="00727CB3" w:rsidTr="00A42FBB">
        <w:trPr>
          <w:trHeight w:val="1154"/>
          <w:jc w:val="center"/>
        </w:trPr>
        <w:tc>
          <w:tcPr>
            <w:tcW w:w="8989" w:type="dxa"/>
          </w:tcPr>
          <w:p w:rsidR="003A02ED" w:rsidRPr="006A686C" w:rsidRDefault="003A02ED" w:rsidP="008C6DA1">
            <w:pPr>
              <w:jc w:val="center"/>
              <w:rPr>
                <w:rFonts w:ascii="Microsoft YaHei Light" w:eastAsia="Microsoft YaHei Light" w:hAnsi="Microsoft YaHei Light"/>
                <w:b/>
                <w:sz w:val="28"/>
              </w:rPr>
            </w:pPr>
            <w:r w:rsidRPr="006A686C">
              <w:rPr>
                <w:rFonts w:ascii="Microsoft YaHei Light" w:eastAsia="Microsoft YaHei Light" w:hAnsi="Microsoft YaHei Light"/>
                <w:b/>
                <w:sz w:val="28"/>
              </w:rPr>
              <w:t>“</w:t>
            </w:r>
            <w:r w:rsidR="00D26234">
              <w:rPr>
                <w:rFonts w:ascii="Microsoft YaHei Light" w:eastAsia="Microsoft YaHei Light" w:hAnsi="Microsoft YaHei Light"/>
                <w:b/>
                <w:sz w:val="28"/>
              </w:rPr>
              <w:t>INVESTIGACION DE INTELIGENCIA ARTIFICIAL</w:t>
            </w:r>
            <w:r w:rsidRPr="006A686C">
              <w:rPr>
                <w:rFonts w:ascii="Microsoft YaHei Light" w:eastAsia="Microsoft YaHei Light" w:hAnsi="Microsoft YaHei Light"/>
                <w:b/>
                <w:sz w:val="28"/>
              </w:rPr>
              <w:t>”</w:t>
            </w:r>
          </w:p>
        </w:tc>
      </w:tr>
      <w:tr w:rsidR="00A42FBB" w:rsidRPr="00727CB3" w:rsidTr="00A42FBB">
        <w:trPr>
          <w:trHeight w:val="1154"/>
          <w:jc w:val="center"/>
        </w:trPr>
        <w:tc>
          <w:tcPr>
            <w:tcW w:w="8989" w:type="dxa"/>
          </w:tcPr>
          <w:p w:rsidR="00A42FBB" w:rsidRPr="006A686C" w:rsidRDefault="00336DB3" w:rsidP="008C6DA1">
            <w:pPr>
              <w:jc w:val="center"/>
              <w:rPr>
                <w:rFonts w:ascii="Microsoft YaHei Light" w:eastAsia="Microsoft YaHei Light" w:hAnsi="Microsoft YaHei Light"/>
                <w:b/>
                <w:sz w:val="28"/>
              </w:rPr>
            </w:pPr>
            <w:r>
              <w:rPr>
                <w:rFonts w:ascii="Microsoft YaHei Light" w:eastAsia="Microsoft YaHei Light" w:hAnsi="Microsoft YaHei Light"/>
                <w:b/>
                <w:sz w:val="28"/>
              </w:rPr>
              <w:t>Presenta</w:t>
            </w:r>
            <w:r w:rsidR="00A42FBB">
              <w:rPr>
                <w:rFonts w:ascii="Microsoft YaHei Light" w:eastAsia="Microsoft YaHei Light" w:hAnsi="Microsoft YaHei Light"/>
                <w:b/>
                <w:sz w:val="28"/>
              </w:rPr>
              <w:t>:</w:t>
            </w:r>
          </w:p>
        </w:tc>
      </w:tr>
      <w:tr w:rsidR="00A42FBB" w:rsidRPr="00727CB3" w:rsidTr="00A42FBB">
        <w:trPr>
          <w:trHeight w:val="1154"/>
          <w:jc w:val="center"/>
        </w:trPr>
        <w:tc>
          <w:tcPr>
            <w:tcW w:w="8989" w:type="dxa"/>
          </w:tcPr>
          <w:p w:rsidR="00A42FBB" w:rsidRDefault="00A42FBB" w:rsidP="008C6DA1">
            <w:pPr>
              <w:jc w:val="center"/>
              <w:rPr>
                <w:rFonts w:ascii="Microsoft YaHei Light" w:eastAsia="Microsoft YaHei Light" w:hAnsi="Microsoft YaHei Light"/>
                <w:b/>
                <w:sz w:val="28"/>
              </w:rPr>
            </w:pPr>
            <w:r>
              <w:rPr>
                <w:rFonts w:ascii="Microsoft YaHei Light" w:eastAsia="Microsoft YaHei Light" w:hAnsi="Microsoft YaHei Light"/>
                <w:b/>
                <w:sz w:val="28"/>
              </w:rPr>
              <w:t>López Sanchez Misael</w:t>
            </w:r>
          </w:p>
        </w:tc>
      </w:tr>
      <w:tr w:rsidR="00A42FBB" w:rsidRPr="00727CB3" w:rsidTr="00A42FBB">
        <w:trPr>
          <w:trHeight w:val="1154"/>
          <w:jc w:val="center"/>
        </w:trPr>
        <w:tc>
          <w:tcPr>
            <w:tcW w:w="8989" w:type="dxa"/>
          </w:tcPr>
          <w:p w:rsidR="00A42FBB" w:rsidRDefault="00336DB3" w:rsidP="008C6DA1">
            <w:pPr>
              <w:jc w:val="center"/>
              <w:rPr>
                <w:rFonts w:ascii="Microsoft YaHei Light" w:eastAsia="Microsoft YaHei Light" w:hAnsi="Microsoft YaHei Light"/>
                <w:b/>
                <w:sz w:val="28"/>
              </w:rPr>
            </w:pPr>
            <w:r>
              <w:rPr>
                <w:rFonts w:ascii="Microsoft YaHei Light" w:eastAsia="Microsoft YaHei Light" w:hAnsi="Microsoft YaHei Light"/>
                <w:b/>
                <w:sz w:val="28"/>
              </w:rPr>
              <w:t>Dirigido por</w:t>
            </w:r>
            <w:r w:rsidR="00A42FBB">
              <w:rPr>
                <w:rFonts w:ascii="Microsoft YaHei Light" w:eastAsia="Microsoft YaHei Light" w:hAnsi="Microsoft YaHei Light"/>
                <w:b/>
                <w:sz w:val="28"/>
              </w:rPr>
              <w:t>:</w:t>
            </w:r>
          </w:p>
        </w:tc>
      </w:tr>
      <w:tr w:rsidR="00A42FBB" w:rsidRPr="00727CB3" w:rsidTr="00A42FBB">
        <w:trPr>
          <w:trHeight w:val="1154"/>
          <w:jc w:val="center"/>
        </w:trPr>
        <w:tc>
          <w:tcPr>
            <w:tcW w:w="8989" w:type="dxa"/>
          </w:tcPr>
          <w:p w:rsidR="00A42FBB" w:rsidRDefault="00A42FBB" w:rsidP="008C6DA1">
            <w:pPr>
              <w:jc w:val="center"/>
              <w:rPr>
                <w:rFonts w:ascii="Microsoft YaHei Light" w:eastAsia="Microsoft YaHei Light" w:hAnsi="Microsoft YaHei Light"/>
                <w:b/>
                <w:sz w:val="28"/>
              </w:rPr>
            </w:pPr>
            <w:r>
              <w:rPr>
                <w:rFonts w:ascii="Microsoft YaHei Light" w:eastAsia="Microsoft YaHei Light" w:hAnsi="Microsoft YaHei Light"/>
                <w:b/>
                <w:sz w:val="28"/>
              </w:rPr>
              <w:t>M. en C. Austria Cornejo Arturo</w:t>
            </w:r>
          </w:p>
        </w:tc>
      </w:tr>
    </w:tbl>
    <w:p w:rsidR="000209CE" w:rsidRDefault="000209CE">
      <w:r>
        <w:br w:type="page"/>
      </w:r>
    </w:p>
    <w:p w:rsidR="000209CE" w:rsidRDefault="000209CE">
      <w:pPr>
        <w:sectPr w:rsidR="000209CE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209CE" w:rsidRDefault="000209CE"/>
    <w:p w:rsidR="000209CE" w:rsidRDefault="000209CE"/>
    <w:p w:rsidR="000209CE" w:rsidRDefault="000209CE"/>
    <w:p w:rsidR="000209CE" w:rsidRDefault="000209CE"/>
    <w:p w:rsidR="000209CE" w:rsidRDefault="000209CE"/>
    <w:p w:rsidR="000209CE" w:rsidRDefault="000209CE"/>
    <w:p w:rsidR="000209CE" w:rsidRDefault="000209CE"/>
    <w:p w:rsidR="000209CE" w:rsidRDefault="000209CE" w:rsidP="000209CE">
      <w:pPr>
        <w:jc w:val="right"/>
        <w:sectPr w:rsidR="000209CE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Style w:val="fontstyle01"/>
          <w:sz w:val="26"/>
        </w:rPr>
        <w:t>“</w:t>
      </w:r>
      <w:r w:rsidRPr="000209CE">
        <w:rPr>
          <w:rStyle w:val="fontstyle01"/>
          <w:sz w:val="26"/>
        </w:rPr>
        <w:t>Podemos esperar que las máquinas eventualmente compitan con los hombres en todos los campos puramente intelectuales.</w:t>
      </w:r>
      <w:r>
        <w:rPr>
          <w:rStyle w:val="fontstyle01"/>
          <w:sz w:val="26"/>
        </w:rPr>
        <w:t>”</w:t>
      </w:r>
      <w:r>
        <w:rPr>
          <w:rFonts w:ascii="NimbusRomNo9L-ReguItal" w:hAnsi="NimbusRomNo9L-ReguItal"/>
          <w:i/>
          <w:iCs/>
          <w:color w:val="000000"/>
        </w:rPr>
        <w:br/>
      </w:r>
      <w:r>
        <w:rPr>
          <w:rStyle w:val="fontstyle21"/>
        </w:rPr>
        <w:t>-</w:t>
      </w:r>
      <w:r w:rsidRPr="000209CE">
        <w:rPr>
          <w:rStyle w:val="fontstyle21"/>
          <w:sz w:val="30"/>
        </w:rPr>
        <w:t>Alan</w:t>
      </w:r>
      <w:r w:rsidRPr="000209CE">
        <w:rPr>
          <w:rStyle w:val="fontstyle21"/>
          <w:sz w:val="30"/>
        </w:rPr>
        <w:t xml:space="preserve"> </w:t>
      </w:r>
      <w:r>
        <w:rPr>
          <w:rStyle w:val="fontstyle21"/>
          <w:sz w:val="30"/>
        </w:rPr>
        <w:t>Turing</w:t>
      </w:r>
      <w:bookmarkStart w:id="0" w:name="_GoBack"/>
      <w:bookmarkEnd w:id="0"/>
    </w:p>
    <w:p w:rsidR="000209CE" w:rsidRDefault="000209CE"/>
    <w:sectPr w:rsidR="000209CE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877" w:rsidRDefault="00466877" w:rsidP="00A42FBB">
      <w:pPr>
        <w:spacing w:after="0" w:line="240" w:lineRule="auto"/>
      </w:pPr>
      <w:r>
        <w:separator/>
      </w:r>
    </w:p>
  </w:endnote>
  <w:endnote w:type="continuationSeparator" w:id="0">
    <w:p w:rsidR="00466877" w:rsidRDefault="00466877" w:rsidP="00A42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mbusRomNo9L-ReguItal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Microsoft YaHei Light">
    <w:altName w:val="Arial Unicode MS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FBB" w:rsidRPr="00A42FBB" w:rsidRDefault="000209CE" w:rsidP="00A42FBB">
    <w:pPr>
      <w:jc w:val="right"/>
      <w:rPr>
        <w:rFonts w:ascii="Microsoft YaHei Light" w:eastAsia="Microsoft YaHei Light" w:hAnsi="Microsoft YaHei Light"/>
        <w:b/>
        <w:sz w:val="28"/>
      </w:rPr>
    </w:pPr>
    <w:r>
      <w:rPr>
        <w:rFonts w:ascii="Microsoft YaHei Light" w:eastAsia="Microsoft YaHei Light" w:hAnsi="Microsoft YaHei Light"/>
        <w:b/>
        <w:sz w:val="24"/>
      </w:rPr>
      <w:t>Zempoala, Hidalgo a 13</w:t>
    </w:r>
    <w:r w:rsidR="00A42FBB" w:rsidRPr="00A42FBB">
      <w:rPr>
        <w:rFonts w:ascii="Microsoft YaHei Light" w:eastAsia="Microsoft YaHei Light" w:hAnsi="Microsoft YaHei Light"/>
        <w:b/>
        <w:sz w:val="24"/>
      </w:rPr>
      <w:t xml:space="preserve"> de marzo de 2018.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9CE" w:rsidRPr="00A42FBB" w:rsidRDefault="000209CE" w:rsidP="00A42FBB">
    <w:pPr>
      <w:jc w:val="right"/>
      <w:rPr>
        <w:rFonts w:ascii="Microsoft YaHei Light" w:eastAsia="Microsoft YaHei Light" w:hAnsi="Microsoft YaHei Light"/>
        <w:b/>
        <w:sz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9CE" w:rsidRPr="00A42FBB" w:rsidRDefault="000209CE" w:rsidP="00A42FBB">
    <w:pPr>
      <w:jc w:val="right"/>
      <w:rPr>
        <w:rFonts w:ascii="Microsoft YaHei Light" w:eastAsia="Microsoft YaHei Light" w:hAnsi="Microsoft YaHei Light"/>
        <w:b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877" w:rsidRDefault="00466877" w:rsidP="00A42FBB">
      <w:pPr>
        <w:spacing w:after="0" w:line="240" w:lineRule="auto"/>
      </w:pPr>
      <w:r>
        <w:separator/>
      </w:r>
    </w:p>
  </w:footnote>
  <w:footnote w:type="continuationSeparator" w:id="0">
    <w:p w:rsidR="00466877" w:rsidRDefault="00466877" w:rsidP="00A42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34"/>
    <w:rsid w:val="000209CE"/>
    <w:rsid w:val="000D603D"/>
    <w:rsid w:val="00151850"/>
    <w:rsid w:val="00280E3B"/>
    <w:rsid w:val="00336DB3"/>
    <w:rsid w:val="003A02ED"/>
    <w:rsid w:val="00466877"/>
    <w:rsid w:val="00A42FBB"/>
    <w:rsid w:val="00D26234"/>
    <w:rsid w:val="00F4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C779C"/>
  <w15:chartTrackingRefBased/>
  <w15:docId w15:val="{2A9FE95F-56DC-43AC-BCA9-C5363730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2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42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2FBB"/>
  </w:style>
  <w:style w:type="paragraph" w:styleId="Piedepgina">
    <w:name w:val="footer"/>
    <w:basedOn w:val="Normal"/>
    <w:link w:val="PiedepginaCar"/>
    <w:uiPriority w:val="99"/>
    <w:unhideWhenUsed/>
    <w:rsid w:val="00A42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FBB"/>
  </w:style>
  <w:style w:type="character" w:customStyle="1" w:styleId="fontstyle01">
    <w:name w:val="fontstyle01"/>
    <w:basedOn w:val="Fuentedeprrafopredeter"/>
    <w:rsid w:val="000209CE"/>
    <w:rPr>
      <w:rFonts w:ascii="NimbusRomNo9L-ReguItal" w:hAnsi="NimbusRomNo9L-ReguItal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0209CE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ae\Documents\Plantillas%20personalizadas%20de%20Office\Portada2.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07504-1814-4F94-BE34-E2BD3FD6B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Portada2.0.dotx</Template>
  <TotalTime>69</TotalTime>
  <Pages>3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Lopez</dc:creator>
  <cp:keywords/>
  <dc:description/>
  <cp:lastModifiedBy>Misael Lopez</cp:lastModifiedBy>
  <cp:revision>5</cp:revision>
  <cp:lastPrinted>2018-03-08T18:37:00Z</cp:lastPrinted>
  <dcterms:created xsi:type="dcterms:W3CDTF">2018-03-08T18:23:00Z</dcterms:created>
  <dcterms:modified xsi:type="dcterms:W3CDTF">2018-03-13T15:21:00Z</dcterms:modified>
</cp:coreProperties>
</file>